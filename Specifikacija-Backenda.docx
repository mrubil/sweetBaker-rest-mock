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5425" w14:textId="549F5ACB" w:rsidR="002A225E" w:rsidRDefault="00000000">
      <w:pPr>
        <w:spacing w:line="360" w:lineRule="auto"/>
      </w:pPr>
      <w:r>
        <w:rPr>
          <w:rFonts w:ascii="Arial" w:hAnsi="Arial" w:cs="Arial"/>
          <w:b/>
          <w:bCs/>
          <w:sz w:val="28"/>
          <w:szCs w:val="28"/>
        </w:rPr>
        <w:t xml:space="preserve">Specifikacija backenda: </w:t>
      </w:r>
      <w:r>
        <w:rPr>
          <w:rFonts w:ascii="Arial" w:hAnsi="Arial" w:cs="Arial"/>
          <w:sz w:val="28"/>
          <w:szCs w:val="28"/>
        </w:rPr>
        <w:t>REST API dokumentacija za SweetBaker aplikaciju</w:t>
      </w:r>
      <w:r w:rsidR="004F7FE5">
        <w:rPr>
          <w:rFonts w:ascii="Arial" w:hAnsi="Arial" w:cs="Arial"/>
          <w:sz w:val="28"/>
          <w:szCs w:val="28"/>
        </w:rPr>
        <w:t>; Martina Rubil</w:t>
      </w:r>
    </w:p>
    <w:p w14:paraId="202ECB76" w14:textId="692283C1" w:rsidR="002A225E" w:rsidRDefault="00F20828">
      <w:pPr>
        <w:spacing w:line="360" w:lineRule="auto"/>
        <w:rPr>
          <w:rFonts w:ascii="Arial" w:hAnsi="Arial" w:cs="Arial"/>
        </w:rPr>
      </w:pPr>
      <w:r w:rsidRPr="00F20828">
        <w:rPr>
          <w:rFonts w:ascii="Arial" w:hAnsi="Arial" w:cs="Arial"/>
        </w:rPr>
        <w:t xml:space="preserve">Opis aplikacije: </w:t>
      </w:r>
      <w:r w:rsidRPr="00F20828">
        <w:rPr>
          <w:rFonts w:ascii="Arial" w:hAnsi="Arial" w:cs="Arial"/>
        </w:rPr>
        <w:t>SweetBaker</w:t>
      </w:r>
      <w:r w:rsidRPr="00F20828">
        <w:rPr>
          <w:rFonts w:ascii="Arial" w:hAnsi="Arial" w:cs="Arial"/>
        </w:rPr>
        <w:t xml:space="preserve"> je</w:t>
      </w:r>
      <w:r w:rsidRPr="00F20828">
        <w:rPr>
          <w:rFonts w:ascii="Arial" w:hAnsi="Arial" w:cs="Arial"/>
        </w:rPr>
        <w:t xml:space="preserve"> web aplikacija </w:t>
      </w:r>
      <w:r w:rsidRPr="00F20828">
        <w:rPr>
          <w:rFonts w:ascii="Arial" w:hAnsi="Arial" w:cs="Arial"/>
        </w:rPr>
        <w:t>koja omogućuje korisnicima</w:t>
      </w:r>
      <w:r>
        <w:rPr>
          <w:rFonts w:ascii="Arial" w:hAnsi="Arial" w:cs="Arial"/>
        </w:rPr>
        <w:t xml:space="preserve"> pretraživanje recepata za razne deserte, registraciju i objavljivanje vlastitih recepata. Registrirani korisnici mogu uređivati svoje profile i recepte koje su objavili. Svi korisnici mogu pregledavati ljestvice na kojima se nalaze najbolji slastičari i njihovi recepti s obzirom na prosječnu ocjenu recepata.</w:t>
      </w:r>
    </w:p>
    <w:p w14:paraId="650CD12A" w14:textId="6F3B2FFA" w:rsidR="00790500" w:rsidRDefault="00790500">
      <w:pPr>
        <w:spacing w:line="360" w:lineRule="auto"/>
        <w:rPr>
          <w:rFonts w:ascii="Arial" w:hAnsi="Arial" w:cs="Arial"/>
        </w:rPr>
      </w:pPr>
      <w:r w:rsidRPr="00790500">
        <w:rPr>
          <w:rFonts w:ascii="Arial" w:hAnsi="Arial" w:cs="Arial"/>
        </w:rPr>
        <w:t xml:space="preserve">REST API koji podržava SweetBaker omogućava komunikaciju između klijentske aplikacije i servera. API </w:t>
      </w:r>
      <w:r>
        <w:rPr>
          <w:rFonts w:ascii="Arial" w:hAnsi="Arial" w:cs="Arial"/>
        </w:rPr>
        <w:t>omogućuje</w:t>
      </w:r>
      <w:r w:rsidRPr="00790500">
        <w:rPr>
          <w:rFonts w:ascii="Arial" w:hAnsi="Arial" w:cs="Arial"/>
        </w:rPr>
        <w:t xml:space="preserve"> dohvaćanje i pretraživanje recepata, ocjenjivanje recepata, upravljanje korisničkim profilima te generiranje rang lista najboljih korisnika i njihovih recepata.</w:t>
      </w:r>
    </w:p>
    <w:p w14:paraId="73236F03" w14:textId="77777777" w:rsidR="00F20828" w:rsidRPr="00F20828" w:rsidRDefault="00F20828">
      <w:pPr>
        <w:spacing w:line="360" w:lineRule="auto"/>
        <w:rPr>
          <w:rFonts w:ascii="Arial" w:hAnsi="Arial" w:cs="Arial"/>
        </w:rPr>
      </w:pPr>
    </w:p>
    <w:p w14:paraId="3E40344D" w14:textId="77777777" w:rsidR="002A225E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Popis ruta:</w:t>
      </w:r>
    </w:p>
    <w:p w14:paraId="40233DEC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/recepti</w:t>
      </w:r>
    </w:p>
    <w:p w14:paraId="230B594F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Ruta za dohvat i pretraživanje svih recepata </w:t>
      </w:r>
    </w:p>
    <w:p w14:paraId="056DE59F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Podržane metode: </w:t>
      </w:r>
    </w:p>
    <w:p w14:paraId="640EC7E5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dohvat i pretraga recepata, koristiti će se i za dohvat najboljih recepata da bismo kreirali rang liste najboljih korisnika</w:t>
      </w:r>
    </w:p>
    <w:p w14:paraId="261792CE" w14:textId="77777777" w:rsidR="002A225E" w:rsidRDefault="00000000">
      <w:pPr>
        <w:spacing w:line="36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>Primjeri:</w:t>
      </w:r>
    </w:p>
    <w:p w14:paraId="7167B0EA" w14:textId="77777777" w:rsidR="002A225E" w:rsidRDefault="00000000">
      <w:pPr>
        <w:pStyle w:val="Odlomakpopisa"/>
        <w:numPr>
          <w:ilvl w:val="2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 /</w:t>
      </w:r>
      <w:proofErr w:type="spellStart"/>
      <w:r>
        <w:rPr>
          <w:rFonts w:ascii="Arial" w:hAnsi="Arial" w:cs="Arial"/>
          <w:b/>
          <w:bCs/>
        </w:rPr>
        <w:t>recepti?sort</w:t>
      </w:r>
      <w:proofErr w:type="spellEnd"/>
      <w:r>
        <w:rPr>
          <w:rFonts w:ascii="Arial" w:hAnsi="Arial" w:cs="Arial"/>
          <w:b/>
          <w:bCs/>
        </w:rPr>
        <w:t>=</w:t>
      </w:r>
      <w:proofErr w:type="spellStart"/>
      <w:r>
        <w:rPr>
          <w:rFonts w:ascii="Arial" w:hAnsi="Arial" w:cs="Arial"/>
          <w:b/>
          <w:bCs/>
        </w:rPr>
        <w:t>ocjena&amp;order</w:t>
      </w:r>
      <w:proofErr w:type="spellEnd"/>
      <w:r>
        <w:rPr>
          <w:rFonts w:ascii="Arial" w:hAnsi="Arial" w:cs="Arial"/>
          <w:b/>
          <w:bCs/>
        </w:rPr>
        <w:t>=</w:t>
      </w:r>
      <w:proofErr w:type="spellStart"/>
      <w:r>
        <w:rPr>
          <w:rFonts w:ascii="Arial" w:hAnsi="Arial" w:cs="Arial"/>
          <w:b/>
          <w:bCs/>
        </w:rPr>
        <w:t>desc&amp;top</w:t>
      </w:r>
      <w:proofErr w:type="spellEnd"/>
      <w:r>
        <w:rPr>
          <w:rFonts w:ascii="Arial" w:hAnsi="Arial" w:cs="Arial"/>
          <w:b/>
          <w:bCs/>
        </w:rPr>
        <w:t>=10</w:t>
      </w:r>
    </w:p>
    <w:p w14:paraId="31FAF72C" w14:textId="77777777" w:rsidR="002A225E" w:rsidRDefault="00000000">
      <w:pPr>
        <w:pStyle w:val="Odlomakpopisa"/>
        <w:numPr>
          <w:ilvl w:val="2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 /</w:t>
      </w:r>
      <w:proofErr w:type="spellStart"/>
      <w:r>
        <w:rPr>
          <w:rFonts w:ascii="Arial" w:hAnsi="Arial" w:cs="Arial"/>
          <w:b/>
          <w:bCs/>
        </w:rPr>
        <w:t>recepti?search</w:t>
      </w:r>
      <w:proofErr w:type="spellEnd"/>
      <w:r>
        <w:rPr>
          <w:rFonts w:ascii="Arial" w:hAnsi="Arial" w:cs="Arial"/>
          <w:b/>
          <w:bCs/>
        </w:rPr>
        <w:t>=kolač</w:t>
      </w:r>
    </w:p>
    <w:p w14:paraId="03E917B3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POST</w:t>
      </w:r>
      <w:r>
        <w:rPr>
          <w:rFonts w:ascii="Arial" w:hAnsi="Arial" w:cs="Arial"/>
        </w:rPr>
        <w:t xml:space="preserve"> – dodavanje novog recepta (omogućeno samo registriranim korisnicima)</w:t>
      </w:r>
    </w:p>
    <w:p w14:paraId="203ED0CC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Primjer podataka o receptima</w:t>
      </w:r>
    </w:p>
    <w:p w14:paraId="24DCE060" w14:textId="77777777" w:rsidR="002A225E" w:rsidRDefault="002A225E">
      <w:pPr>
        <w:pStyle w:val="Odlomakpopisa"/>
        <w:spacing w:line="360" w:lineRule="auto"/>
        <w:rPr>
          <w:rFonts w:ascii="Arial" w:hAnsi="Arial" w:cs="Arial"/>
        </w:rPr>
      </w:pPr>
    </w:p>
    <w:p w14:paraId="48989A8A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[</w:t>
      </w:r>
    </w:p>
    <w:p w14:paraId="216D8DE8" w14:textId="77777777" w:rsidR="002A225E" w:rsidRDefault="00000000">
      <w:pPr>
        <w:pStyle w:val="Odlomakpopisa"/>
        <w:spacing w:line="360" w:lineRule="auto"/>
        <w:ind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02E9B4BB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„id“: 1,</w:t>
      </w:r>
    </w:p>
    <w:p w14:paraId="5AC72D4B" w14:textId="77777777" w:rsidR="002A225E" w:rsidRDefault="00000000">
      <w:pPr>
        <w:pStyle w:val="Odlomakpopisa"/>
        <w:spacing w:line="360" w:lineRule="auto"/>
        <w:ind w:left="1428"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„naslov“: „Kolač od jabuka“,</w:t>
      </w:r>
    </w:p>
    <w:p w14:paraId="26217B67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</w:t>
      </w:r>
      <w:proofErr w:type="spellStart"/>
      <w:r>
        <w:rPr>
          <w:rFonts w:ascii="Arial" w:hAnsi="Arial" w:cs="Arial"/>
          <w:color w:val="4472C4"/>
        </w:rPr>
        <w:t>urlSlike</w:t>
      </w:r>
      <w:proofErr w:type="spellEnd"/>
      <w:r>
        <w:rPr>
          <w:rFonts w:ascii="Arial" w:hAnsi="Arial" w:cs="Arial"/>
          <w:color w:val="4472C4"/>
        </w:rPr>
        <w:t>“: „https://example.com/images/kolac-od-jabuke.jpg“,</w:t>
      </w:r>
    </w:p>
    <w:p w14:paraId="6D87F123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„ocjena“: 5.0,</w:t>
      </w:r>
    </w:p>
    <w:p w14:paraId="133AB9F0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„username“: user1</w:t>
      </w:r>
    </w:p>
    <w:p w14:paraId="4EFBE728" w14:textId="77777777" w:rsidR="002A225E" w:rsidRDefault="00000000">
      <w:pPr>
        <w:pStyle w:val="Odlomakpopisa"/>
        <w:spacing w:line="360" w:lineRule="auto"/>
        <w:ind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},</w:t>
      </w:r>
    </w:p>
    <w:p w14:paraId="30DFC180" w14:textId="77777777" w:rsidR="002A225E" w:rsidRDefault="00000000">
      <w:pPr>
        <w:pStyle w:val="Odlomakpopisa"/>
        <w:spacing w:line="360" w:lineRule="auto"/>
        <w:ind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lastRenderedPageBreak/>
        <w:t>{</w:t>
      </w:r>
    </w:p>
    <w:p w14:paraId="130F086B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„id“: 2,</w:t>
      </w:r>
    </w:p>
    <w:p w14:paraId="42C2BE32" w14:textId="77777777" w:rsidR="002A225E" w:rsidRDefault="00000000">
      <w:pPr>
        <w:pStyle w:val="Odlomakpopisa"/>
        <w:spacing w:line="360" w:lineRule="auto"/>
        <w:ind w:left="1428"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„naslov“: „Sacher torta“,</w:t>
      </w:r>
    </w:p>
    <w:p w14:paraId="44076F63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</w:t>
      </w:r>
      <w:proofErr w:type="spellStart"/>
      <w:r>
        <w:rPr>
          <w:rFonts w:ascii="Arial" w:hAnsi="Arial" w:cs="Arial"/>
          <w:color w:val="4472C4"/>
        </w:rPr>
        <w:t>urlSlike</w:t>
      </w:r>
      <w:proofErr w:type="spellEnd"/>
      <w:r>
        <w:rPr>
          <w:rFonts w:ascii="Arial" w:hAnsi="Arial" w:cs="Arial"/>
          <w:color w:val="4472C4"/>
        </w:rPr>
        <w:t>“: „https://example.com/images/sacher-torta.jpg“,</w:t>
      </w:r>
    </w:p>
    <w:p w14:paraId="6C490007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„ocjena“: 4.8,</w:t>
      </w:r>
    </w:p>
    <w:p w14:paraId="47930F4B" w14:textId="77777777" w:rsidR="002A225E" w:rsidRDefault="00000000">
      <w:pPr>
        <w:pStyle w:val="Odlomakpopisa"/>
        <w:spacing w:line="360" w:lineRule="auto"/>
        <w:ind w:left="1428"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„username“: user2</w:t>
      </w:r>
    </w:p>
    <w:p w14:paraId="6FBE88BC" w14:textId="77777777" w:rsidR="002A225E" w:rsidRDefault="002A225E">
      <w:pPr>
        <w:pStyle w:val="Odlomakpopisa"/>
        <w:spacing w:line="360" w:lineRule="auto"/>
        <w:rPr>
          <w:rFonts w:ascii="Arial" w:hAnsi="Arial" w:cs="Arial"/>
          <w:color w:val="4472C4"/>
        </w:rPr>
      </w:pPr>
    </w:p>
    <w:p w14:paraId="7B9081FD" w14:textId="77777777" w:rsidR="002A225E" w:rsidRDefault="00000000">
      <w:pPr>
        <w:pStyle w:val="Odlomakpopisa"/>
        <w:spacing w:line="360" w:lineRule="auto"/>
        <w:ind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}</w:t>
      </w:r>
    </w:p>
    <w:p w14:paraId="71D7C41D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]</w:t>
      </w:r>
    </w:p>
    <w:p w14:paraId="7D8B7A74" w14:textId="77777777" w:rsidR="002A225E" w:rsidRDefault="002A225E">
      <w:pPr>
        <w:spacing w:line="360" w:lineRule="auto"/>
        <w:rPr>
          <w:rFonts w:ascii="Arial" w:hAnsi="Arial" w:cs="Arial"/>
        </w:rPr>
      </w:pPr>
    </w:p>
    <w:p w14:paraId="6AE59FF6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/recepti/&lt;id&gt;</w:t>
      </w:r>
    </w:p>
    <w:p w14:paraId="063688E5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Ruta koja prikazuje detalje o pojedinačnom receptu</w:t>
      </w:r>
    </w:p>
    <w:p w14:paraId="752E7BA6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Podržane metode:</w:t>
      </w:r>
    </w:p>
    <w:p w14:paraId="134A93EE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dohvat podataka o receptu</w:t>
      </w:r>
    </w:p>
    <w:p w14:paraId="2F19D86B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DELETE</w:t>
      </w:r>
      <w:r>
        <w:rPr>
          <w:rFonts w:ascii="Arial" w:hAnsi="Arial" w:cs="Arial"/>
        </w:rPr>
        <w:t xml:space="preserve"> – brisanje recepta (mogu brisati samo prijavljeni korisnik koji je vlasnik recepta)</w:t>
      </w:r>
    </w:p>
    <w:p w14:paraId="0D905B3D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PATCH</w:t>
      </w:r>
      <w:r>
        <w:rPr>
          <w:rFonts w:ascii="Arial" w:hAnsi="Arial" w:cs="Arial"/>
        </w:rPr>
        <w:t xml:space="preserve"> – uređivanje recepta ( omogućeno samo prijavljenom korisniku koji je vlasnik recepta)</w:t>
      </w:r>
    </w:p>
    <w:p w14:paraId="7608E8E1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Primjer podataka</w:t>
      </w:r>
    </w:p>
    <w:p w14:paraId="4EDB0902" w14:textId="77777777" w:rsidR="002A225E" w:rsidRDefault="00000000">
      <w:pPr>
        <w:spacing w:line="360" w:lineRule="auto"/>
        <w:ind w:firstLine="360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43F56293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„id“: 1,</w:t>
      </w:r>
    </w:p>
    <w:p w14:paraId="37D37ADE" w14:textId="77777777" w:rsidR="002A225E" w:rsidRDefault="00000000">
      <w:pPr>
        <w:spacing w:line="360" w:lineRule="auto"/>
        <w:ind w:left="708" w:firstLine="708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„naslov“: „Kolač od jabuka“,</w:t>
      </w:r>
    </w:p>
    <w:p w14:paraId="471D6BD8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</w:t>
      </w:r>
      <w:proofErr w:type="spellStart"/>
      <w:r>
        <w:rPr>
          <w:rFonts w:ascii="Arial" w:hAnsi="Arial" w:cs="Arial"/>
          <w:color w:val="4472C4"/>
        </w:rPr>
        <w:t>urlSlike</w:t>
      </w:r>
      <w:proofErr w:type="spellEnd"/>
      <w:r>
        <w:rPr>
          <w:rFonts w:ascii="Arial" w:hAnsi="Arial" w:cs="Arial"/>
          <w:color w:val="4472C4"/>
        </w:rPr>
        <w:t>“: „https://example.com/images/kolac-od-jabuke.jpg“,</w:t>
      </w:r>
    </w:p>
    <w:p w14:paraId="4EBF051A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„opis“: „Najbolji domaći kolač od jabuka“,</w:t>
      </w:r>
    </w:p>
    <w:p w14:paraId="113382CD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„ocjena“: 5.0,</w:t>
      </w:r>
    </w:p>
    <w:p w14:paraId="002DA979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„sastojci“: [</w:t>
      </w:r>
    </w:p>
    <w:p w14:paraId="72CB46DE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"1kg jabuka",</w:t>
      </w:r>
    </w:p>
    <w:p w14:paraId="7B6AB087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</w:t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 xml:space="preserve"> "100g maslaca",</w:t>
      </w:r>
    </w:p>
    <w:p w14:paraId="47031943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</w:t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 xml:space="preserve"> "3 jaja",</w:t>
      </w:r>
    </w:p>
    <w:p w14:paraId="5CED00AC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</w:t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 xml:space="preserve"> "100g šećera",</w:t>
      </w:r>
    </w:p>
    <w:p w14:paraId="0B3F9E74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lastRenderedPageBreak/>
        <w:t xml:space="preserve">   </w:t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 xml:space="preserve"> "50g brašna"</w:t>
      </w:r>
    </w:p>
    <w:p w14:paraId="22AE850F" w14:textId="77777777" w:rsidR="002A225E" w:rsidRDefault="00000000">
      <w:pPr>
        <w:spacing w:line="360" w:lineRule="auto"/>
        <w:ind w:left="708" w:firstLine="708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],</w:t>
      </w:r>
    </w:p>
    <w:p w14:paraId="1C335DC7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„upute“: "Istuci jaja i šećer, dodaj otopljeni maslac i naribane jabuke, pomiješaj sa suhim sastojcima...",</w:t>
      </w:r>
    </w:p>
    <w:p w14:paraId="79A16026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„username“: user1</w:t>
      </w:r>
    </w:p>
    <w:p w14:paraId="3EF28F3C" w14:textId="77777777" w:rsidR="002A225E" w:rsidRDefault="00000000">
      <w:pPr>
        <w:spacing w:line="360" w:lineRule="auto"/>
        <w:ind w:firstLine="708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}</w:t>
      </w:r>
    </w:p>
    <w:p w14:paraId="7A6DCD54" w14:textId="77777777" w:rsidR="002A225E" w:rsidRDefault="002A225E">
      <w:pPr>
        <w:pStyle w:val="Odlomakpopisa"/>
        <w:spacing w:line="360" w:lineRule="auto"/>
        <w:rPr>
          <w:rFonts w:ascii="Arial" w:hAnsi="Arial" w:cs="Arial"/>
        </w:rPr>
      </w:pPr>
    </w:p>
    <w:p w14:paraId="616B1C3B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/recepti/&lt;id&gt;/ocjena</w:t>
      </w:r>
    </w:p>
    <w:p w14:paraId="6526E211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Omogućuje ocjenjivanje određenog recepta (samo registriranim korisnicima)</w:t>
      </w:r>
    </w:p>
    <w:p w14:paraId="1FBB8FD4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Podržane metode: </w:t>
      </w:r>
    </w:p>
    <w:p w14:paraId="79896FD6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POST</w:t>
      </w:r>
      <w:r>
        <w:rPr>
          <w:rFonts w:ascii="Arial" w:hAnsi="Arial" w:cs="Arial"/>
        </w:rPr>
        <w:t xml:space="preserve"> – omogućuje registriranom korisniku ocjenjivanje recepta nekog drugog korisnika (ocjenjivanje je moguće samo jednom i korisnik ne može sam sebe ocijeniti)</w:t>
      </w:r>
    </w:p>
    <w:p w14:paraId="28944AF2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služi za dohvat prosječne ocjene recepta</w:t>
      </w:r>
    </w:p>
    <w:p w14:paraId="5C0BF676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Primjer zahtjeva: </w:t>
      </w:r>
    </w:p>
    <w:p w14:paraId="51FAF0D2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22F58DF8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"ocjena": 5</w:t>
      </w:r>
    </w:p>
    <w:p w14:paraId="4154293A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}</w:t>
      </w:r>
    </w:p>
    <w:p w14:paraId="54BE7082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/korisnici/ja</w:t>
      </w:r>
    </w:p>
    <w:p w14:paraId="28EF0E49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Ruta za dohvat podataka o prijavljenom korisniku (privatni podaci prijavljenog korisnika) </w:t>
      </w:r>
    </w:p>
    <w:p w14:paraId="7603BEF0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Podržane metode:</w:t>
      </w:r>
    </w:p>
    <w:p w14:paraId="08C0F4C7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dohvat svih podataka o prijavljenom korisniku i prikaz recepata</w:t>
      </w:r>
    </w:p>
    <w:p w14:paraId="6D7B25DF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PATCH</w:t>
      </w:r>
      <w:r>
        <w:rPr>
          <w:rFonts w:ascii="Arial" w:hAnsi="Arial" w:cs="Arial"/>
        </w:rPr>
        <w:t xml:space="preserve"> – uredi podatke profila (korisničko ime, email, slika itd.)</w:t>
      </w:r>
    </w:p>
    <w:p w14:paraId="2868C2F7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Primjer podataka:</w:t>
      </w:r>
    </w:p>
    <w:p w14:paraId="560C4762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301B69A6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"id": 123,</w:t>
      </w:r>
    </w:p>
    <w:p w14:paraId="26B0C020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"ime": "Martina Rubil",</w:t>
      </w:r>
    </w:p>
    <w:p w14:paraId="65C755A7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"email": "mrubil@example.com",</w:t>
      </w:r>
    </w:p>
    <w:p w14:paraId="2B2DD331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</w:t>
      </w:r>
      <w:proofErr w:type="spellStart"/>
      <w:r>
        <w:rPr>
          <w:rFonts w:ascii="Arial" w:hAnsi="Arial" w:cs="Arial"/>
          <w:color w:val="4472C4"/>
        </w:rPr>
        <w:t>profilnaSlika</w:t>
      </w:r>
      <w:proofErr w:type="spellEnd"/>
      <w:r>
        <w:rPr>
          <w:rFonts w:ascii="Arial" w:hAnsi="Arial" w:cs="Arial"/>
          <w:color w:val="4472C4"/>
        </w:rPr>
        <w:t>": "https://example.com/images/martina.jpg",</w:t>
      </w:r>
    </w:p>
    <w:p w14:paraId="180BCB61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"recepti": [</w:t>
      </w:r>
    </w:p>
    <w:p w14:paraId="17861425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lastRenderedPageBreak/>
        <w:t xml:space="preserve">    {</w:t>
      </w:r>
    </w:p>
    <w:p w14:paraId="0DBF82FF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"id": 1,</w:t>
      </w:r>
    </w:p>
    <w:p w14:paraId="071122EB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"naslov": "Kolač od jabuka",</w:t>
      </w:r>
    </w:p>
    <w:p w14:paraId="37754047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"ocjena": 5.0</w:t>
      </w:r>
    </w:p>
    <w:p w14:paraId="282FB265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}</w:t>
      </w:r>
    </w:p>
    <w:p w14:paraId="48DB94EC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]</w:t>
      </w:r>
    </w:p>
    <w:p w14:paraId="2AECFF79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}</w:t>
      </w:r>
    </w:p>
    <w:p w14:paraId="61118159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/korisnici/&lt;id&gt;</w:t>
      </w:r>
    </w:p>
    <w:p w14:paraId="779C1C9A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Ruta za dohvat podataka o nekom specifičnom korisniku (dohvaća recepte korisnika i osnovne podatke koje je korisnik učinio vidljivima)</w:t>
      </w:r>
    </w:p>
    <w:p w14:paraId="3B024804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Podržane metode:</w:t>
      </w:r>
    </w:p>
    <w:p w14:paraId="619195E5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dohvati javne podatke o korisniku i njegove objavljene recepte</w:t>
      </w:r>
    </w:p>
    <w:p w14:paraId="2930673B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Primjer podataka:</w:t>
      </w:r>
    </w:p>
    <w:p w14:paraId="40F511A2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14B24D78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"id": 123,</w:t>
      </w:r>
    </w:p>
    <w:p w14:paraId="1752B15D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"username": "user1",</w:t>
      </w:r>
    </w:p>
    <w:p w14:paraId="5A6AFC2C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</w:t>
      </w:r>
      <w:proofErr w:type="spellStart"/>
      <w:r>
        <w:rPr>
          <w:rFonts w:ascii="Arial" w:hAnsi="Arial" w:cs="Arial"/>
          <w:color w:val="4472C4"/>
        </w:rPr>
        <w:t>profilnaSlika</w:t>
      </w:r>
      <w:proofErr w:type="spellEnd"/>
      <w:r>
        <w:rPr>
          <w:rFonts w:ascii="Arial" w:hAnsi="Arial" w:cs="Arial"/>
          <w:color w:val="4472C4"/>
        </w:rPr>
        <w:t>": "https://example.com/images/martina.jpg",</w:t>
      </w:r>
    </w:p>
    <w:p w14:paraId="55591773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"recepti": [</w:t>
      </w:r>
    </w:p>
    <w:p w14:paraId="55E56D18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5D971526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"id": 1,</w:t>
      </w:r>
    </w:p>
    <w:p w14:paraId="08132E12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"naslov": "Kolač od jabuka",</w:t>
      </w:r>
    </w:p>
    <w:p w14:paraId="62DB2527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"ocjena": 5.0</w:t>
      </w:r>
    </w:p>
    <w:p w14:paraId="0C2D475A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},</w:t>
      </w:r>
    </w:p>
    <w:p w14:paraId="4016F6AD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4C02206A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"id": 4,</w:t>
      </w:r>
    </w:p>
    <w:p w14:paraId="08A26CFC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"naslov": "Torta od jagoda",</w:t>
      </w:r>
    </w:p>
    <w:p w14:paraId="5A3BB74B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"ocjena": 3.6</w:t>
      </w:r>
    </w:p>
    <w:p w14:paraId="3FF3977B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}</w:t>
      </w:r>
    </w:p>
    <w:p w14:paraId="7F071E59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]</w:t>
      </w:r>
    </w:p>
    <w:p w14:paraId="4F244646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lastRenderedPageBreak/>
        <w:t>}</w:t>
      </w:r>
    </w:p>
    <w:p w14:paraId="3DA8D4B4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/korisnici/&lt;id&gt;/recepti</w:t>
      </w:r>
    </w:p>
    <w:p w14:paraId="10F4DF1A" w14:textId="77777777" w:rsidR="002A225E" w:rsidRDefault="00000000">
      <w:pPr>
        <w:pStyle w:val="Odlomakpopis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Ruta koja dohvaća recepte korisnika (služila bi za dohvat recepata najboljeg tjednog korisnika)</w:t>
      </w:r>
    </w:p>
    <w:p w14:paraId="1D1F9687" w14:textId="77777777" w:rsidR="002A225E" w:rsidRDefault="00000000">
      <w:pPr>
        <w:pStyle w:val="Odlomakpopisa"/>
        <w:numPr>
          <w:ilvl w:val="1"/>
          <w:numId w:val="2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dohvati sve recepte jednog korisnika</w:t>
      </w:r>
    </w:p>
    <w:p w14:paraId="5FDE87B7" w14:textId="77777777" w:rsidR="002A225E" w:rsidRDefault="00000000">
      <w:pPr>
        <w:pStyle w:val="Odlomakpopis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Primjer podataka: </w:t>
      </w:r>
    </w:p>
    <w:p w14:paraId="77096D0A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[</w:t>
      </w:r>
    </w:p>
    <w:p w14:paraId="3FA9189C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{</w:t>
      </w:r>
    </w:p>
    <w:p w14:paraId="5521FBCD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"id": 22,</w:t>
      </w:r>
    </w:p>
    <w:p w14:paraId="13C5CD3A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"naslov": "Vanilin kiflice",</w:t>
      </w:r>
    </w:p>
    <w:p w14:paraId="265EF72C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</w:t>
      </w:r>
      <w:proofErr w:type="spellStart"/>
      <w:r>
        <w:rPr>
          <w:rFonts w:ascii="Arial" w:hAnsi="Arial" w:cs="Arial"/>
          <w:color w:val="4472C4"/>
        </w:rPr>
        <w:t>urlSlike</w:t>
      </w:r>
      <w:proofErr w:type="spellEnd"/>
      <w:r>
        <w:rPr>
          <w:rFonts w:ascii="Arial" w:hAnsi="Arial" w:cs="Arial"/>
          <w:color w:val="4472C4"/>
        </w:rPr>
        <w:t>": "https://example.com/images/vanilin-kiflice.jpg",</w:t>
      </w:r>
    </w:p>
    <w:p w14:paraId="243D294E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"ocjena": 4.9</w:t>
      </w:r>
    </w:p>
    <w:p w14:paraId="59665267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},</w:t>
      </w:r>
    </w:p>
    <w:p w14:paraId="457414AE" w14:textId="77777777" w:rsidR="002A225E" w:rsidRDefault="002A225E">
      <w:pPr>
        <w:pStyle w:val="Odlomakpopisa"/>
        <w:spacing w:line="360" w:lineRule="auto"/>
        <w:rPr>
          <w:rFonts w:ascii="Arial" w:hAnsi="Arial" w:cs="Arial"/>
          <w:color w:val="4472C4"/>
        </w:rPr>
      </w:pPr>
    </w:p>
    <w:p w14:paraId="114A3A32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{</w:t>
      </w:r>
    </w:p>
    <w:p w14:paraId="67A7419D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"id": 23,</w:t>
      </w:r>
    </w:p>
    <w:p w14:paraId="168D1FBF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"naslov": "Čokoladni kolač",</w:t>
      </w:r>
    </w:p>
    <w:p w14:paraId="3F079198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</w:t>
      </w:r>
      <w:proofErr w:type="spellStart"/>
      <w:r>
        <w:rPr>
          <w:rFonts w:ascii="Arial" w:hAnsi="Arial" w:cs="Arial"/>
          <w:color w:val="4472C4"/>
        </w:rPr>
        <w:t>urlSlike</w:t>
      </w:r>
      <w:proofErr w:type="spellEnd"/>
      <w:r>
        <w:rPr>
          <w:rFonts w:ascii="Arial" w:hAnsi="Arial" w:cs="Arial"/>
          <w:color w:val="4472C4"/>
        </w:rPr>
        <w:t>": "https://example.com/images/cokoladni-kolac.jpg",</w:t>
      </w:r>
    </w:p>
    <w:p w14:paraId="20693855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"ocjena": 4.8</w:t>
      </w:r>
    </w:p>
    <w:p w14:paraId="7FA2CC9F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}</w:t>
      </w:r>
    </w:p>
    <w:p w14:paraId="2390F55C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]</w:t>
      </w:r>
    </w:p>
    <w:p w14:paraId="0B219F2B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ranking</w:t>
      </w:r>
      <w:proofErr w:type="spellEnd"/>
    </w:p>
    <w:p w14:paraId="23E3F8CF" w14:textId="77777777" w:rsidR="002A225E" w:rsidRDefault="00000000">
      <w:pPr>
        <w:pStyle w:val="Odlomakpopis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Ruta za dohvat liste najboljih korisnika i njihovih recepata</w:t>
      </w:r>
    </w:p>
    <w:p w14:paraId="7BCCDBE9" w14:textId="77777777" w:rsidR="002A225E" w:rsidRDefault="00000000">
      <w:pPr>
        <w:pStyle w:val="Odlomakpopisa"/>
        <w:numPr>
          <w:ilvl w:val="1"/>
          <w:numId w:val="3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dohvaća podatke o rangiranim korisnicima i njihovim najboljim receptima.</w:t>
      </w:r>
    </w:p>
    <w:p w14:paraId="7D1D7B1E" w14:textId="77777777" w:rsidR="002A225E" w:rsidRDefault="00000000">
      <w:pPr>
        <w:pStyle w:val="Odlomakpopisa"/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Primjeri:</w:t>
      </w:r>
    </w:p>
    <w:p w14:paraId="6F09294E" w14:textId="77777777" w:rsidR="002A225E" w:rsidRDefault="00000000">
      <w:pPr>
        <w:pStyle w:val="Odlomakpopisa"/>
        <w:numPr>
          <w:ilvl w:val="2"/>
          <w:numId w:val="3"/>
        </w:numPr>
        <w:spacing w:line="360" w:lineRule="auto"/>
      </w:pPr>
      <w:r>
        <w:rPr>
          <w:rFonts w:ascii="Arial" w:hAnsi="Arial" w:cs="Arial"/>
          <w:b/>
          <w:bCs/>
        </w:rPr>
        <w:t>GET /</w:t>
      </w:r>
      <w:proofErr w:type="spellStart"/>
      <w:r>
        <w:rPr>
          <w:rFonts w:ascii="Arial" w:hAnsi="Arial" w:cs="Arial"/>
          <w:b/>
          <w:bCs/>
        </w:rPr>
        <w:t>ranking?top</w:t>
      </w:r>
      <w:proofErr w:type="spellEnd"/>
      <w:r>
        <w:rPr>
          <w:rFonts w:ascii="Arial" w:hAnsi="Arial" w:cs="Arial"/>
          <w:b/>
          <w:bCs/>
        </w:rPr>
        <w:t xml:space="preserve">=10 </w:t>
      </w:r>
      <w:r>
        <w:rPr>
          <w:rFonts w:ascii="Arial" w:hAnsi="Arial" w:cs="Arial"/>
        </w:rPr>
        <w:t>– dohvaća recepte 10 najboljih korisnika</w:t>
      </w:r>
    </w:p>
    <w:p w14:paraId="4D827578" w14:textId="77777777" w:rsidR="002A225E" w:rsidRDefault="00000000">
      <w:pPr>
        <w:pStyle w:val="Odlomakpopisa"/>
        <w:numPr>
          <w:ilvl w:val="2"/>
          <w:numId w:val="3"/>
        </w:numPr>
        <w:spacing w:line="360" w:lineRule="auto"/>
      </w:pPr>
      <w:r>
        <w:rPr>
          <w:rFonts w:ascii="Arial" w:hAnsi="Arial" w:cs="Arial"/>
          <w:b/>
          <w:bCs/>
        </w:rPr>
        <w:t>GET /</w:t>
      </w:r>
      <w:proofErr w:type="spellStart"/>
      <w:r>
        <w:rPr>
          <w:rFonts w:ascii="Arial" w:hAnsi="Arial" w:cs="Arial"/>
          <w:b/>
          <w:bCs/>
        </w:rPr>
        <w:t>ranking?period</w:t>
      </w:r>
      <w:proofErr w:type="spellEnd"/>
      <w:r>
        <w:rPr>
          <w:rFonts w:ascii="Arial" w:hAnsi="Arial" w:cs="Arial"/>
          <w:b/>
          <w:bCs/>
        </w:rPr>
        <w:t xml:space="preserve">=tjedan – </w:t>
      </w:r>
      <w:r>
        <w:rPr>
          <w:rFonts w:ascii="Arial" w:hAnsi="Arial" w:cs="Arial"/>
        </w:rPr>
        <w:t>dohvaća tjedne najbolje recepte</w:t>
      </w:r>
    </w:p>
    <w:p w14:paraId="20E1583C" w14:textId="77777777" w:rsidR="002A225E" w:rsidRDefault="00000000">
      <w:pPr>
        <w:pStyle w:val="Odlomakpopisa"/>
        <w:numPr>
          <w:ilvl w:val="2"/>
          <w:numId w:val="3"/>
        </w:numPr>
        <w:spacing w:line="360" w:lineRule="auto"/>
      </w:pPr>
      <w:r>
        <w:rPr>
          <w:rFonts w:ascii="Arial" w:hAnsi="Arial" w:cs="Arial"/>
          <w:b/>
          <w:bCs/>
        </w:rPr>
        <w:t>GET /</w:t>
      </w:r>
      <w:proofErr w:type="spellStart"/>
      <w:r>
        <w:rPr>
          <w:rFonts w:ascii="Arial" w:hAnsi="Arial" w:cs="Arial"/>
          <w:b/>
          <w:bCs/>
        </w:rPr>
        <w:t>ranking?natjecanje</w:t>
      </w:r>
      <w:proofErr w:type="spellEnd"/>
      <w:r>
        <w:rPr>
          <w:rFonts w:ascii="Arial" w:hAnsi="Arial" w:cs="Arial"/>
          <w:b/>
          <w:bCs/>
        </w:rPr>
        <w:t xml:space="preserve">=božićni-medenjak </w:t>
      </w:r>
      <w:r>
        <w:rPr>
          <w:rFonts w:ascii="Arial" w:hAnsi="Arial" w:cs="Arial"/>
        </w:rPr>
        <w:t>– dohvaća rezultate tematskih natjecanja</w:t>
      </w:r>
    </w:p>
    <w:p w14:paraId="0002AEE5" w14:textId="77777777" w:rsidR="002A225E" w:rsidRDefault="00000000">
      <w:pPr>
        <w:pStyle w:val="Odlomakpopis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Primjer podataka:</w:t>
      </w:r>
    </w:p>
    <w:p w14:paraId="01FC4A68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>[</w:t>
      </w:r>
    </w:p>
    <w:p w14:paraId="46BF28A3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{</w:t>
      </w:r>
    </w:p>
    <w:p w14:paraId="2E86C703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"korisnik": {</w:t>
      </w:r>
    </w:p>
    <w:p w14:paraId="038D8EA4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lastRenderedPageBreak/>
        <w:t xml:space="preserve">      "id": 1,</w:t>
      </w:r>
    </w:p>
    <w:p w14:paraId="68A5E72B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"username": "user1",</w:t>
      </w:r>
    </w:p>
    <w:p w14:paraId="3FA2424D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</w:t>
      </w:r>
      <w:proofErr w:type="spellStart"/>
      <w:r w:rsidRPr="00997892">
        <w:rPr>
          <w:rFonts w:ascii="Arial" w:hAnsi="Arial" w:cs="Arial"/>
          <w:color w:val="4C94D8" w:themeColor="text2" w:themeTint="80"/>
        </w:rPr>
        <w:t>profilnaSlika</w:t>
      </w:r>
      <w:proofErr w:type="spellEnd"/>
      <w:r w:rsidRPr="00997892">
        <w:rPr>
          <w:rFonts w:ascii="Arial" w:hAnsi="Arial" w:cs="Arial"/>
          <w:color w:val="4C94D8" w:themeColor="text2" w:themeTint="80"/>
        </w:rPr>
        <w:t>": "https://example.com/images/user1.jpg"</w:t>
      </w:r>
    </w:p>
    <w:p w14:paraId="4ED64A1B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},</w:t>
      </w:r>
    </w:p>
    <w:p w14:paraId="0DE5C840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"recept": {</w:t>
      </w:r>
    </w:p>
    <w:p w14:paraId="433FFBF1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"id": 1,</w:t>
      </w:r>
    </w:p>
    <w:p w14:paraId="08B12B57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"naslov": "Kolač od jabuka",</w:t>
      </w:r>
    </w:p>
    <w:p w14:paraId="0FD85378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</w:t>
      </w:r>
      <w:proofErr w:type="spellStart"/>
      <w:r w:rsidRPr="00997892">
        <w:rPr>
          <w:rFonts w:ascii="Arial" w:hAnsi="Arial" w:cs="Arial"/>
          <w:color w:val="4C94D8" w:themeColor="text2" w:themeTint="80"/>
        </w:rPr>
        <w:t>urlSlike</w:t>
      </w:r>
      <w:proofErr w:type="spellEnd"/>
      <w:r w:rsidRPr="00997892">
        <w:rPr>
          <w:rFonts w:ascii="Arial" w:hAnsi="Arial" w:cs="Arial"/>
          <w:color w:val="4C94D8" w:themeColor="text2" w:themeTint="80"/>
        </w:rPr>
        <w:t>": "https://example.com/images/kolac-od-jabuka.jpg",</w:t>
      </w:r>
    </w:p>
    <w:p w14:paraId="7906D22C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"ocjena": 5.0</w:t>
      </w:r>
    </w:p>
    <w:p w14:paraId="15B9C8F0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}</w:t>
      </w:r>
    </w:p>
    <w:p w14:paraId="135E68D8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},</w:t>
      </w:r>
    </w:p>
    <w:p w14:paraId="27E8EF27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{</w:t>
      </w:r>
    </w:p>
    <w:p w14:paraId="2E2B65FD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"korisnik": {</w:t>
      </w:r>
    </w:p>
    <w:p w14:paraId="51F464F0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"id": 2,</w:t>
      </w:r>
    </w:p>
    <w:p w14:paraId="27D136B6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"username": "user2",</w:t>
      </w:r>
    </w:p>
    <w:p w14:paraId="202CB0B2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</w:t>
      </w:r>
      <w:proofErr w:type="spellStart"/>
      <w:r w:rsidRPr="00997892">
        <w:rPr>
          <w:rFonts w:ascii="Arial" w:hAnsi="Arial" w:cs="Arial"/>
          <w:color w:val="4C94D8" w:themeColor="text2" w:themeTint="80"/>
        </w:rPr>
        <w:t>profilnaSlika</w:t>
      </w:r>
      <w:proofErr w:type="spellEnd"/>
      <w:r w:rsidRPr="00997892">
        <w:rPr>
          <w:rFonts w:ascii="Arial" w:hAnsi="Arial" w:cs="Arial"/>
          <w:color w:val="4C94D8" w:themeColor="text2" w:themeTint="80"/>
        </w:rPr>
        <w:t>": "https://example.com/images/user2.jpg"</w:t>
      </w:r>
    </w:p>
    <w:p w14:paraId="6D836890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},</w:t>
      </w:r>
    </w:p>
    <w:p w14:paraId="654F5C96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"recept": {</w:t>
      </w:r>
    </w:p>
    <w:p w14:paraId="309FE57F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"id": 2,</w:t>
      </w:r>
    </w:p>
    <w:p w14:paraId="01340E69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"naslov": "Sacher torta",</w:t>
      </w:r>
    </w:p>
    <w:p w14:paraId="45197A62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„</w:t>
      </w:r>
      <w:proofErr w:type="spellStart"/>
      <w:r w:rsidRPr="00997892">
        <w:rPr>
          <w:rFonts w:ascii="Arial" w:hAnsi="Arial" w:cs="Arial"/>
          <w:color w:val="4C94D8" w:themeColor="text2" w:themeTint="80"/>
        </w:rPr>
        <w:t>urlSlike</w:t>
      </w:r>
      <w:proofErr w:type="spellEnd"/>
      <w:r w:rsidRPr="00997892">
        <w:rPr>
          <w:rFonts w:ascii="Arial" w:hAnsi="Arial" w:cs="Arial"/>
          <w:color w:val="4C94D8" w:themeColor="text2" w:themeTint="80"/>
        </w:rPr>
        <w:t>": "https://example.com/images/sacher-torta.jpg",</w:t>
      </w:r>
    </w:p>
    <w:p w14:paraId="7D78C9D5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"ocjena": 4.9</w:t>
      </w:r>
    </w:p>
    <w:p w14:paraId="1DE3D995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}</w:t>
      </w:r>
    </w:p>
    <w:p w14:paraId="491EDD81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}</w:t>
      </w:r>
    </w:p>
    <w:p w14:paraId="4024766E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>]</w:t>
      </w:r>
    </w:p>
    <w:p w14:paraId="1F756510" w14:textId="77777777" w:rsidR="002A225E" w:rsidRDefault="002A225E">
      <w:pPr>
        <w:spacing w:line="360" w:lineRule="auto"/>
        <w:rPr>
          <w:rFonts w:ascii="Arial" w:hAnsi="Arial" w:cs="Arial"/>
        </w:rPr>
      </w:pPr>
    </w:p>
    <w:sectPr w:rsidR="002A225E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7A68C" w14:textId="77777777" w:rsidR="00423022" w:rsidRDefault="00423022">
      <w:pPr>
        <w:spacing w:after="0" w:line="240" w:lineRule="auto"/>
      </w:pPr>
      <w:r>
        <w:separator/>
      </w:r>
    </w:p>
  </w:endnote>
  <w:endnote w:type="continuationSeparator" w:id="0">
    <w:p w14:paraId="2D3178F4" w14:textId="77777777" w:rsidR="00423022" w:rsidRDefault="0042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83343" w14:textId="77777777" w:rsidR="00423022" w:rsidRDefault="0042302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753B31" w14:textId="77777777" w:rsidR="00423022" w:rsidRDefault="00423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6700B"/>
    <w:multiLevelType w:val="multilevel"/>
    <w:tmpl w:val="3280A1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7792A8E"/>
    <w:multiLevelType w:val="multilevel"/>
    <w:tmpl w:val="ACDE3D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7565FC4"/>
    <w:multiLevelType w:val="multilevel"/>
    <w:tmpl w:val="47FAA1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60157479">
    <w:abstractNumId w:val="1"/>
  </w:num>
  <w:num w:numId="2" w16cid:durableId="1592394515">
    <w:abstractNumId w:val="2"/>
  </w:num>
  <w:num w:numId="3" w16cid:durableId="84779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A225E"/>
    <w:rsid w:val="00177B52"/>
    <w:rsid w:val="002A225E"/>
    <w:rsid w:val="00423022"/>
    <w:rsid w:val="004F7FE5"/>
    <w:rsid w:val="00575E24"/>
    <w:rsid w:val="00790500"/>
    <w:rsid w:val="00913381"/>
    <w:rsid w:val="00997892"/>
    <w:rsid w:val="00C81C48"/>
    <w:rsid w:val="00F2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370F"/>
  <w15:docId w15:val="{5799C261-6C36-455A-ADDD-4D23EA15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hr-HR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hAnsi="Times New Roman"/>
    </w:rPr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eastAsia="Times New Roman"/>
      <w:sz w:val="24"/>
      <w:szCs w:val="32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51" w:lineRule="auto"/>
      <w:outlineLvl w:val="1"/>
    </w:pPr>
    <w:rPr>
      <w:rFonts w:eastAsia="Times New Roman"/>
      <w:sz w:val="26"/>
      <w:szCs w:val="2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ascii="Calibri" w:eastAsia="Times New Roman" w:hAnsi="Calibri"/>
      <w:color w:val="2F5496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ascii="Calibri" w:eastAsia="Times New Roman" w:hAnsi="Calibri"/>
      <w:i/>
      <w:iCs/>
      <w:color w:val="2F5496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ascii="Calibri" w:eastAsia="Times New Roman" w:hAnsi="Calibri"/>
      <w:color w:val="2F549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Times New Roman" w:hAnsi="Calibri"/>
      <w:i/>
      <w:iCs/>
      <w:color w:val="595959"/>
    </w:rPr>
  </w:style>
  <w:style w:type="paragraph" w:styleId="Naslov7">
    <w:name w:val="heading 7"/>
    <w:basedOn w:val="Normal"/>
    <w:next w:val="Normal"/>
    <w:pPr>
      <w:keepNext/>
      <w:keepLines/>
      <w:spacing w:before="40" w:after="0"/>
      <w:outlineLvl w:val="6"/>
    </w:pPr>
    <w:rPr>
      <w:rFonts w:ascii="Calibri" w:eastAsia="Times New Roman" w:hAnsi="Calibri"/>
      <w:color w:val="595959"/>
    </w:rPr>
  </w:style>
  <w:style w:type="paragraph" w:styleId="Naslov8">
    <w:name w:val="heading 8"/>
    <w:basedOn w:val="Normal"/>
    <w:next w:val="Normal"/>
    <w:pPr>
      <w:keepNext/>
      <w:keepLines/>
      <w:spacing w:after="0"/>
      <w:outlineLvl w:val="7"/>
    </w:pPr>
    <w:rPr>
      <w:rFonts w:ascii="Calibri" w:eastAsia="Times New Roman" w:hAnsi="Calibri"/>
      <w:i/>
      <w:iCs/>
      <w:color w:val="272727"/>
    </w:rPr>
  </w:style>
  <w:style w:type="paragraph" w:styleId="Naslov9">
    <w:name w:val="heading 9"/>
    <w:basedOn w:val="Normal"/>
    <w:next w:val="Normal"/>
    <w:pPr>
      <w:keepNext/>
      <w:keepLines/>
      <w:spacing w:after="0"/>
      <w:outlineLvl w:val="8"/>
    </w:pPr>
    <w:rPr>
      <w:rFonts w:ascii="Calibri" w:eastAsia="Times New Roman" w:hAnsi="Calibri"/>
      <w:color w:val="272727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rPr>
      <w:rFonts w:ascii="Times New Roman" w:eastAsia="Times New Roman" w:hAnsi="Times New Roman" w:cs="Times New Roman"/>
      <w:sz w:val="24"/>
      <w:szCs w:val="32"/>
    </w:rPr>
  </w:style>
  <w:style w:type="character" w:customStyle="1" w:styleId="Naslov2Char">
    <w:name w:val="Naslov 2 Char"/>
    <w:basedOn w:val="Zadanifontodlomka"/>
    <w:rPr>
      <w:rFonts w:ascii="Times New Roman" w:eastAsia="Times New Roman" w:hAnsi="Times New Roman" w:cs="Times New Roman"/>
      <w:sz w:val="26"/>
      <w:szCs w:val="26"/>
    </w:rPr>
  </w:style>
  <w:style w:type="paragraph" w:styleId="Sadraj1">
    <w:name w:val="toc 1"/>
    <w:basedOn w:val="Normal"/>
    <w:next w:val="Normal"/>
    <w:autoRedefine/>
    <w:pPr>
      <w:spacing w:after="100" w:line="251" w:lineRule="auto"/>
    </w:pPr>
  </w:style>
  <w:style w:type="character" w:customStyle="1" w:styleId="Naslov3Char">
    <w:name w:val="Naslov 3 Char"/>
    <w:basedOn w:val="Zadanifontodlomka"/>
    <w:rPr>
      <w:rFonts w:eastAsia="Times New Roman" w:cs="Times New Roman"/>
      <w:color w:val="2F5496"/>
      <w:sz w:val="28"/>
      <w:szCs w:val="28"/>
    </w:rPr>
  </w:style>
  <w:style w:type="character" w:customStyle="1" w:styleId="Naslov4Char">
    <w:name w:val="Naslov 4 Char"/>
    <w:basedOn w:val="Zadanifontodlomka"/>
    <w:rPr>
      <w:rFonts w:eastAsia="Times New Roman" w:cs="Times New Roman"/>
      <w:i/>
      <w:iCs/>
      <w:color w:val="2F5496"/>
    </w:rPr>
  </w:style>
  <w:style w:type="character" w:customStyle="1" w:styleId="Naslov5Char">
    <w:name w:val="Naslov 5 Char"/>
    <w:basedOn w:val="Zadanifontodlomka"/>
    <w:rPr>
      <w:rFonts w:eastAsia="Times New Roman" w:cs="Times New Roman"/>
      <w:color w:val="2F5496"/>
    </w:rPr>
  </w:style>
  <w:style w:type="character" w:customStyle="1" w:styleId="Naslov6Char">
    <w:name w:val="Naslov 6 Char"/>
    <w:basedOn w:val="Zadanifontodlomka"/>
    <w:rPr>
      <w:rFonts w:eastAsia="Times New Roman" w:cs="Times New Roman"/>
      <w:i/>
      <w:iCs/>
      <w:color w:val="595959"/>
    </w:rPr>
  </w:style>
  <w:style w:type="character" w:customStyle="1" w:styleId="Naslov7Char">
    <w:name w:val="Naslov 7 Char"/>
    <w:basedOn w:val="Zadanifontodlomka"/>
    <w:rPr>
      <w:rFonts w:eastAsia="Times New Roman" w:cs="Times New Roman"/>
      <w:color w:val="595959"/>
    </w:rPr>
  </w:style>
  <w:style w:type="character" w:customStyle="1" w:styleId="Naslov8Char">
    <w:name w:val="Naslov 8 Char"/>
    <w:basedOn w:val="Zadanifontodlomka"/>
    <w:rPr>
      <w:rFonts w:eastAsia="Times New Roman" w:cs="Times New Roman"/>
      <w:i/>
      <w:iCs/>
      <w:color w:val="272727"/>
    </w:rPr>
  </w:style>
  <w:style w:type="character" w:customStyle="1" w:styleId="Naslov9Char">
    <w:name w:val="Naslov 9 Char"/>
    <w:basedOn w:val="Zadanifontodlomka"/>
    <w:rPr>
      <w:rFonts w:eastAsia="Times New Roman" w:cs="Times New Roman"/>
      <w:color w:val="272727"/>
    </w:rPr>
  </w:style>
  <w:style w:type="paragraph" w:styleId="Naslov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NaslovChar">
    <w:name w:val="Naslov Char"/>
    <w:basedOn w:val="Zadanifontodlomka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odnaslov">
    <w:name w:val="Subtitle"/>
    <w:basedOn w:val="Normal"/>
    <w:next w:val="Normal"/>
    <w:uiPriority w:val="11"/>
    <w:qFormat/>
    <w:rPr>
      <w:rFonts w:ascii="Calibri" w:eastAsia="Times New Roman" w:hAnsi="Calibri"/>
      <w:color w:val="595959"/>
      <w:spacing w:val="15"/>
      <w:sz w:val="28"/>
      <w:szCs w:val="28"/>
    </w:rPr>
  </w:style>
  <w:style w:type="character" w:customStyle="1" w:styleId="PodnaslovChar">
    <w:name w:val="Podnaslov Char"/>
    <w:basedOn w:val="Zadanifontodlomka"/>
    <w:rPr>
      <w:rFonts w:eastAsia="Times New Roman" w:cs="Times New Roman"/>
      <w:color w:val="595959"/>
      <w:spacing w:val="15"/>
      <w:sz w:val="28"/>
      <w:szCs w:val="28"/>
    </w:rPr>
  </w:style>
  <w:style w:type="paragraph" w:styleId="Citat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tChar">
    <w:name w:val="Citat Char"/>
    <w:basedOn w:val="Zadanifontodlomka"/>
    <w:rPr>
      <w:rFonts w:ascii="Times New Roman" w:hAnsi="Times New Roman"/>
      <w:i/>
      <w:iCs/>
      <w:color w:val="404040"/>
    </w:rPr>
  </w:style>
  <w:style w:type="paragraph" w:styleId="Odlomakpopisa">
    <w:name w:val="List Paragraph"/>
    <w:basedOn w:val="Normal"/>
    <w:pPr>
      <w:ind w:left="720"/>
      <w:contextualSpacing/>
    </w:pPr>
  </w:style>
  <w:style w:type="character" w:styleId="Jakoisticanje">
    <w:name w:val="Intense Emphasis"/>
    <w:basedOn w:val="Zadanifontodlomka"/>
    <w:rPr>
      <w:i/>
      <w:iCs/>
      <w:color w:val="2F5496"/>
    </w:rPr>
  </w:style>
  <w:style w:type="paragraph" w:styleId="Naglaencitat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NaglaencitatChar">
    <w:name w:val="Naglašen citat Char"/>
    <w:basedOn w:val="Zadanifontodlomka"/>
    <w:rPr>
      <w:rFonts w:ascii="Times New Roman" w:hAnsi="Times New Roman"/>
      <w:i/>
      <w:iCs/>
      <w:color w:val="2F5496"/>
    </w:rPr>
  </w:style>
  <w:style w:type="character" w:styleId="Istaknutareferenca">
    <w:name w:val="Intense Reference"/>
    <w:basedOn w:val="Zadanifontodlomka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Rubil</dc:creator>
  <dc:description/>
  <cp:lastModifiedBy>Martina Rubil</cp:lastModifiedBy>
  <cp:revision>7</cp:revision>
  <dcterms:created xsi:type="dcterms:W3CDTF">2024-12-22T17:09:00Z</dcterms:created>
  <dcterms:modified xsi:type="dcterms:W3CDTF">2024-12-22T18:01:00Z</dcterms:modified>
</cp:coreProperties>
</file>